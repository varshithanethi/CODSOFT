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55A4" w:rsidRDefault="00FF55A4" w:rsidP="00FF55A4">
      <w:pPr>
        <w:spacing w:after="0"/>
      </w:pPr>
      <w:r>
        <w:t>Varshitha Nethi</w:t>
      </w:r>
    </w:p>
    <w:p w:rsidR="00FF55A4" w:rsidRDefault="00FF55A4" w:rsidP="00FF55A4">
      <w:pPr>
        <w:spacing w:after="0"/>
      </w:pPr>
      <w:r>
        <w:t>Shaikpet, Hyderabad, Telangana - 500104</w:t>
      </w:r>
    </w:p>
    <w:p w:rsidR="00FF55A4" w:rsidRDefault="00FF55A4" w:rsidP="00FF55A4">
      <w:pPr>
        <w:spacing w:after="0"/>
      </w:pPr>
      <w:r>
        <w:t>+91 7793905064</w:t>
      </w:r>
    </w:p>
    <w:p w:rsidR="00FF55A4" w:rsidRDefault="00FF55A4" w:rsidP="00FF55A4">
      <w:pPr>
        <w:spacing w:after="0"/>
      </w:pPr>
      <w:r>
        <w:t>varshithanethi.2005@gmail.com</w:t>
      </w:r>
    </w:p>
    <w:p w:rsidR="00FF55A4" w:rsidRDefault="00FF55A4" w:rsidP="00FF55A4">
      <w:pPr>
        <w:spacing w:after="0"/>
      </w:pPr>
    </w:p>
    <w:p w:rsidR="00FF55A4" w:rsidRDefault="00FF55A4" w:rsidP="00FF55A4">
      <w:pPr>
        <w:spacing w:after="0"/>
      </w:pPr>
      <w:r>
        <w:t>25-oct-2024</w:t>
      </w:r>
    </w:p>
    <w:p w:rsidR="00FF55A4" w:rsidRDefault="00FF55A4" w:rsidP="00FF55A4">
      <w:pPr>
        <w:spacing w:after="0"/>
      </w:pPr>
    </w:p>
    <w:p w:rsidR="00FF55A4" w:rsidRDefault="00FF55A4" w:rsidP="00FF55A4">
      <w:pPr>
        <w:spacing w:after="0"/>
      </w:pPr>
      <w:r>
        <w:t>Recruitment Team</w:t>
      </w:r>
    </w:p>
    <w:p w:rsidR="00FF55A4" w:rsidRDefault="00FF55A4" w:rsidP="00FF55A4">
      <w:pPr>
        <w:spacing w:after="0"/>
      </w:pPr>
      <w:r>
        <w:t>The Fund for Peace</w:t>
      </w:r>
    </w:p>
    <w:p w:rsidR="00FF55A4" w:rsidRDefault="00FF55A4" w:rsidP="00FF55A4">
      <w:pPr>
        <w:spacing w:after="0"/>
      </w:pPr>
      <w:r>
        <w:t>recruitment@fundforpeace.org</w:t>
      </w:r>
    </w:p>
    <w:p w:rsidR="00FF55A4" w:rsidRDefault="00FF55A4" w:rsidP="00FF55A4">
      <w:pPr>
        <w:spacing w:after="0"/>
      </w:pPr>
    </w:p>
    <w:p w:rsidR="00FF55A4" w:rsidRDefault="00FF55A4" w:rsidP="00FF55A4">
      <w:pPr>
        <w:spacing w:after="0"/>
      </w:pPr>
      <w:r>
        <w:t>Dear Hiring Manager,</w:t>
      </w:r>
    </w:p>
    <w:p w:rsidR="00FF55A4" w:rsidRDefault="00FF55A4" w:rsidP="00FF55A4">
      <w:pPr>
        <w:spacing w:after="0"/>
      </w:pPr>
    </w:p>
    <w:p w:rsidR="00FF55A4" w:rsidRDefault="00FF55A4" w:rsidP="00FF55A4">
      <w:pPr>
        <w:spacing w:after="0"/>
      </w:pPr>
      <w:r>
        <w:t>I am excited to apply for the Fall Internship with The Fund for Peace, for the period of June through August 2024. I am currently a second-year Bachelor of Technology student majoring in Computer Science at G. Narayanamma Institute of Technology and Science in Hyderabad, and I am eager to contribute my skills in project management, conflict analysis, and programming to your esteemed organization.</w:t>
      </w:r>
    </w:p>
    <w:p w:rsidR="00FF55A4" w:rsidRDefault="00FF55A4" w:rsidP="00FF55A4">
      <w:pPr>
        <w:spacing w:after="0"/>
      </w:pPr>
    </w:p>
    <w:p w:rsidR="00FF55A4" w:rsidRDefault="00FF55A4" w:rsidP="00FF55A4">
      <w:pPr>
        <w:spacing w:after="0"/>
      </w:pPr>
      <w:r>
        <w:t>The Fund for Peace's mission of promoting sustainable security and addressing global challenges such as conflict prevention and peacebuilding greatly inspires me. I am excited about the opportunity to contribute to these initiatives while gaining valuable experience in research, data analysis, and program development. With my background in programming languages like Python and SQL, as well as my critical thinking and problem-solving skills, I am confident in my ability to support your team in achieving its goals.</w:t>
      </w:r>
    </w:p>
    <w:p w:rsidR="00FF55A4" w:rsidRDefault="00FF55A4" w:rsidP="00FF55A4">
      <w:pPr>
        <w:spacing w:after="0"/>
      </w:pPr>
    </w:p>
    <w:p w:rsidR="00FF55A4" w:rsidRDefault="00FF55A4" w:rsidP="00FF55A4">
      <w:pPr>
        <w:spacing w:after="0"/>
      </w:pPr>
      <w:r>
        <w:t>I intend to work part-time during the internship, with a commitment of [insert intended hours per week, e.g., 20 hours] per week. My schedule is flexible, and I am available to begin in early June 2024. I believe this arrangement will allow me to effectively balance my academic workload while still contributing meaningfully to your projects.</w:t>
      </w:r>
    </w:p>
    <w:p w:rsidR="00FF55A4" w:rsidRDefault="00FF55A4" w:rsidP="00FF55A4">
      <w:pPr>
        <w:spacing w:after="0"/>
      </w:pPr>
    </w:p>
    <w:p w:rsidR="00FF55A4" w:rsidRDefault="00FF55A4" w:rsidP="00FF55A4">
      <w:pPr>
        <w:spacing w:after="0"/>
      </w:pPr>
      <w:r>
        <w:t>Thank you for considering my application. I am passionate about your mission and excited for the possibility to contribute to the impactful work of The Fund for Peace. I look forward to the opportunity to discuss how my skills and interests align with your organization’s needs.</w:t>
      </w:r>
    </w:p>
    <w:p w:rsidR="00FF55A4" w:rsidRDefault="00FF55A4" w:rsidP="00FF55A4">
      <w:pPr>
        <w:spacing w:after="0"/>
      </w:pPr>
    </w:p>
    <w:p w:rsidR="00FF55A4" w:rsidRDefault="00FF55A4" w:rsidP="00FF55A4">
      <w:pPr>
        <w:spacing w:after="0"/>
      </w:pPr>
      <w:r>
        <w:t>Sincerely,</w:t>
      </w:r>
      <w:bookmarkStart w:id="0" w:name="_GoBack"/>
      <w:bookmarkEnd w:id="0"/>
    </w:p>
    <w:p w:rsidR="00FF55A4" w:rsidRDefault="00FF55A4" w:rsidP="00FF55A4">
      <w:pPr>
        <w:spacing w:after="0"/>
      </w:pPr>
      <w:r>
        <w:t>Varshitha Nethi</w:t>
      </w:r>
    </w:p>
    <w:p w:rsidR="00583E57" w:rsidRPr="00145359" w:rsidRDefault="00FF55A4" w:rsidP="00FF55A4">
      <w:pPr>
        <w:spacing w:after="0"/>
      </w:pPr>
      <w:r w:rsidRPr="00FF55A4">
        <w:t>https://www.linkedin.com/in/varshitha-nethi-6057b7286/</w:t>
      </w:r>
    </w:p>
    <w:sectPr w:rsidR="00583E57" w:rsidRPr="00145359" w:rsidSect="00583E57">
      <w:headerReference w:type="default" r:id="rId10"/>
      <w:pgSz w:w="12240" w:h="15840"/>
      <w:pgMar w:top="2160" w:right="1901" w:bottom="720" w:left="1901"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85035" w:rsidRDefault="00085035" w:rsidP="001A2FA9">
      <w:r>
        <w:separator/>
      </w:r>
    </w:p>
  </w:endnote>
  <w:endnote w:type="continuationSeparator" w:id="0">
    <w:p w:rsidR="00085035" w:rsidRDefault="00085035" w:rsidP="001A2FA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Gothic">
    <w:altName w:val="Times New Roman"/>
    <w:panose1 w:val="020B0502020202020204"/>
    <w:charset w:val="00"/>
    <w:family w:val="swiss"/>
    <w:pitch w:val="variable"/>
    <w:sig w:usb0="00000287" w:usb1="00000000" w:usb2="00000000" w:usb3="00000000" w:csb0="0000009F" w:csb1="00000000"/>
  </w:font>
  <w:font w:name="Meiryo">
    <w:altName w:val="MS Gothic"/>
    <w:charset w:val="80"/>
    <w:family w:val="swiss"/>
    <w:pitch w:val="variable"/>
    <w:sig w:usb0="E00002FF" w:usb1="6AC7FFFF" w:usb2="08000012" w:usb3="00000000" w:csb0="0002009F" w:csb1="00000000"/>
  </w:font>
  <w:font w:name="Times New Roman">
    <w:panose1 w:val="02020603050405020304"/>
    <w:charset w:val="00"/>
    <w:family w:val="roman"/>
    <w:pitch w:val="variable"/>
    <w:sig w:usb0="E0002EFF" w:usb1="C000785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85035" w:rsidRDefault="00085035" w:rsidP="001A2FA9">
      <w:r>
        <w:separator/>
      </w:r>
    </w:p>
  </w:footnote>
  <w:footnote w:type="continuationSeparator" w:id="0">
    <w:p w:rsidR="00085035" w:rsidRDefault="00085035" w:rsidP="001A2FA9">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A2FA9" w:rsidRDefault="001A2FA9">
    <w:pPr>
      <w:pStyle w:val="Header"/>
    </w:pPr>
    <w:r>
      <w:rPr>
        <w:rFonts w:ascii="Times New Roman" w:eastAsia="Times New Roman" w:hAnsi="Times New Roman" w:cs="Times New Roman"/>
        <w:noProof/>
        <w:lang w:eastAsia="en-US"/>
      </w:rPr>
      <mc:AlternateContent>
        <mc:Choice Requires="wpg">
          <w:drawing>
            <wp:anchor distT="0" distB="0" distL="114300" distR="114300" simplePos="0" relativeHeight="251659264" behindDoc="0" locked="0" layoutInCell="1" allowOverlap="1" wp14:anchorId="27CAE91D" wp14:editId="6052CE13">
              <wp:simplePos x="0" y="0"/>
              <wp:positionH relativeFrom="page">
                <wp:posOffset>251482</wp:posOffset>
              </wp:positionH>
              <wp:positionV relativeFrom="margin">
                <wp:align>center</wp:align>
              </wp:positionV>
              <wp:extent cx="7349092" cy="9601200"/>
              <wp:effectExtent l="19050" t="0" r="15875" b="22225"/>
              <wp:wrapNone/>
              <wp:docPr id="14" name="Group 14">
                <a:extLst xmlns:a="http://schemas.openxmlformats.org/drawingml/2006/main">
                  <a:ext uri="{C183D7F6-B498-43B3-948B-1728B52AA6E4}">
                    <adec:decorative xmlns:adec="http://schemas.microsoft.com/office/drawing/2017/decorative" xmlns:w16se="http://schemas.microsoft.com/office/word/2015/wordml/symex" xmlns:w16cid="http://schemas.microsoft.com/office/word/2016/wordml/cid"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val="1"/>
                  </a:ext>
                </a:extLst>
              </wp:docPr>
              <wp:cNvGraphicFramePr/>
              <a:graphic xmlns:a="http://schemas.openxmlformats.org/drawingml/2006/main">
                <a:graphicData uri="http://schemas.microsoft.com/office/word/2010/wordprocessingGroup">
                  <wpg:wgp>
                    <wpg:cNvGrpSpPr/>
                    <wpg:grpSpPr>
                      <a:xfrm>
                        <a:off x="0" y="0"/>
                        <a:ext cx="7349092" cy="9601200"/>
                        <a:chOff x="0" y="0"/>
                        <a:chExt cx="7349092" cy="9601200"/>
                      </a:xfrm>
                    </wpg:grpSpPr>
                    <wps:wsp>
                      <wps:cNvPr id="8" name="Straight Connector 8"/>
                      <wps:cNvCnPr/>
                      <wps:spPr>
                        <a:xfrm>
                          <a:off x="48180" y="157163"/>
                          <a:ext cx="7278370" cy="603250"/>
                        </a:xfrm>
                        <a:prstGeom prst="line">
                          <a:avLst/>
                        </a:prstGeom>
                        <a:ln>
                          <a:solidFill>
                            <a:schemeClr val="accent3">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9" name="Straight Connector 9"/>
                      <wps:cNvCnPr/>
                      <wps:spPr>
                        <a:xfrm>
                          <a:off x="48180" y="8915400"/>
                          <a:ext cx="7259955" cy="493395"/>
                        </a:xfrm>
                        <a:prstGeom prst="line">
                          <a:avLst/>
                        </a:prstGeom>
                        <a:ln>
                          <a:solidFill>
                            <a:schemeClr val="accent3">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10" name="Straight Connector 10"/>
                      <wps:cNvCnPr/>
                      <wps:spPr>
                        <a:xfrm flipH="1">
                          <a:off x="233917" y="14288"/>
                          <a:ext cx="530352" cy="9216644"/>
                        </a:xfrm>
                        <a:prstGeom prst="line">
                          <a:avLst/>
                        </a:prstGeom>
                        <a:ln>
                          <a:solidFill>
                            <a:schemeClr val="accent3">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12" name="Straight Connector 12"/>
                      <wps:cNvCnPr/>
                      <wps:spPr>
                        <a:xfrm flipH="1">
                          <a:off x="6606142" y="371475"/>
                          <a:ext cx="530225" cy="9216390"/>
                        </a:xfrm>
                        <a:prstGeom prst="line">
                          <a:avLst/>
                        </a:prstGeom>
                        <a:ln>
                          <a:solidFill>
                            <a:schemeClr val="accent3">
                              <a:lumMod val="50000"/>
                            </a:schemeClr>
                          </a:solidFill>
                        </a:ln>
                      </wps:spPr>
                      <wps:style>
                        <a:lnRef idx="1">
                          <a:schemeClr val="accent1"/>
                        </a:lnRef>
                        <a:fillRef idx="0">
                          <a:schemeClr val="accent1"/>
                        </a:fillRef>
                        <a:effectRef idx="0">
                          <a:schemeClr val="accent1"/>
                        </a:effectRef>
                        <a:fontRef idx="minor">
                          <a:schemeClr val="tx1"/>
                        </a:fontRef>
                      </wps:style>
                      <wps:bodyPr/>
                    </wps:wsp>
                    <wps:wsp>
                      <wps:cNvPr id="2" name="Rectangle 2"/>
                      <wps:cNvSpPr/>
                      <wps:spPr>
                        <a:xfrm>
                          <a:off x="33892" y="0"/>
                          <a:ext cx="571500" cy="9258300"/>
                        </a:xfrm>
                        <a:custGeom>
                          <a:avLst/>
                          <a:gdLst>
                            <a:gd name="connsiteX0" fmla="*/ 0 w 571500"/>
                            <a:gd name="connsiteY0" fmla="*/ 0 h 9144000"/>
                            <a:gd name="connsiteX1" fmla="*/ 571500 w 571500"/>
                            <a:gd name="connsiteY1" fmla="*/ 0 h 9144000"/>
                            <a:gd name="connsiteX2" fmla="*/ 571500 w 571500"/>
                            <a:gd name="connsiteY2" fmla="*/ 9144000 h 9144000"/>
                            <a:gd name="connsiteX3" fmla="*/ 0 w 571500"/>
                            <a:gd name="connsiteY3" fmla="*/ 9144000 h 9144000"/>
                            <a:gd name="connsiteX4" fmla="*/ 0 w 571500"/>
                            <a:gd name="connsiteY4" fmla="*/ 0 h 9144000"/>
                            <a:gd name="connsiteX0" fmla="*/ 0 w 571500"/>
                            <a:gd name="connsiteY0" fmla="*/ 0 h 9258300"/>
                            <a:gd name="connsiteX1" fmla="*/ 571500 w 571500"/>
                            <a:gd name="connsiteY1" fmla="*/ 0 h 9258300"/>
                            <a:gd name="connsiteX2" fmla="*/ 0 w 571500"/>
                            <a:gd name="connsiteY2" fmla="*/ 9258300 h 9258300"/>
                            <a:gd name="connsiteX3" fmla="*/ 0 w 571500"/>
                            <a:gd name="connsiteY3" fmla="*/ 9144000 h 9258300"/>
                            <a:gd name="connsiteX4" fmla="*/ 0 w 571500"/>
                            <a:gd name="connsiteY4" fmla="*/ 0 h 92583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 h="9258300">
                              <a:moveTo>
                                <a:pt x="0" y="0"/>
                              </a:moveTo>
                              <a:lnTo>
                                <a:pt x="571500" y="0"/>
                              </a:lnTo>
                              <a:lnTo>
                                <a:pt x="0" y="9258300"/>
                              </a:lnTo>
                              <a:lnTo>
                                <a:pt x="0" y="9144000"/>
                              </a:lnTo>
                              <a:lnTo>
                                <a:pt x="0" y="0"/>
                              </a:lnTo>
                              <a:close/>
                            </a:path>
                          </a:pathLst>
                        </a:custGeom>
                        <a:pattFill prst="dkUpDiag">
                          <a:fgClr>
                            <a:schemeClr val="accent3"/>
                          </a:fgClr>
                          <a:bgClr>
                            <a:schemeClr val="bg1"/>
                          </a:bgClr>
                        </a:patt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 name="Rectangle 2"/>
                      <wps:cNvSpPr/>
                      <wps:spPr>
                        <a:xfrm rot="10800000">
                          <a:off x="6777592" y="342900"/>
                          <a:ext cx="571500" cy="9258300"/>
                        </a:xfrm>
                        <a:custGeom>
                          <a:avLst/>
                          <a:gdLst>
                            <a:gd name="connsiteX0" fmla="*/ 0 w 571500"/>
                            <a:gd name="connsiteY0" fmla="*/ 0 h 9144000"/>
                            <a:gd name="connsiteX1" fmla="*/ 571500 w 571500"/>
                            <a:gd name="connsiteY1" fmla="*/ 0 h 9144000"/>
                            <a:gd name="connsiteX2" fmla="*/ 571500 w 571500"/>
                            <a:gd name="connsiteY2" fmla="*/ 9144000 h 9144000"/>
                            <a:gd name="connsiteX3" fmla="*/ 0 w 571500"/>
                            <a:gd name="connsiteY3" fmla="*/ 9144000 h 9144000"/>
                            <a:gd name="connsiteX4" fmla="*/ 0 w 571500"/>
                            <a:gd name="connsiteY4" fmla="*/ 0 h 9144000"/>
                            <a:gd name="connsiteX0" fmla="*/ 0 w 571500"/>
                            <a:gd name="connsiteY0" fmla="*/ 0 h 9258300"/>
                            <a:gd name="connsiteX1" fmla="*/ 571500 w 571500"/>
                            <a:gd name="connsiteY1" fmla="*/ 0 h 9258300"/>
                            <a:gd name="connsiteX2" fmla="*/ 0 w 571500"/>
                            <a:gd name="connsiteY2" fmla="*/ 9258300 h 9258300"/>
                            <a:gd name="connsiteX3" fmla="*/ 0 w 571500"/>
                            <a:gd name="connsiteY3" fmla="*/ 9144000 h 9258300"/>
                            <a:gd name="connsiteX4" fmla="*/ 0 w 571500"/>
                            <a:gd name="connsiteY4" fmla="*/ 0 h 92583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 h="9258300">
                              <a:moveTo>
                                <a:pt x="0" y="0"/>
                              </a:moveTo>
                              <a:lnTo>
                                <a:pt x="571500" y="0"/>
                              </a:lnTo>
                              <a:lnTo>
                                <a:pt x="0" y="9258300"/>
                              </a:lnTo>
                              <a:lnTo>
                                <a:pt x="0" y="9144000"/>
                              </a:lnTo>
                              <a:lnTo>
                                <a:pt x="0" y="0"/>
                              </a:lnTo>
                              <a:close/>
                            </a:path>
                          </a:pathLst>
                        </a:custGeom>
                        <a:pattFill prst="dkUpDiag">
                          <a:fgClr>
                            <a:schemeClr val="accent3"/>
                          </a:fgClr>
                          <a:bgClr>
                            <a:schemeClr val="bg1"/>
                          </a:bgClr>
                        </a:patt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7" name="Rectangle 2"/>
                      <wps:cNvSpPr/>
                      <wps:spPr>
                        <a:xfrm rot="5400000">
                          <a:off x="3384311" y="-3378994"/>
                          <a:ext cx="574043" cy="7342665"/>
                        </a:xfrm>
                        <a:custGeom>
                          <a:avLst/>
                          <a:gdLst>
                            <a:gd name="connsiteX0" fmla="*/ 0 w 571500"/>
                            <a:gd name="connsiteY0" fmla="*/ 0 h 9144000"/>
                            <a:gd name="connsiteX1" fmla="*/ 571500 w 571500"/>
                            <a:gd name="connsiteY1" fmla="*/ 0 h 9144000"/>
                            <a:gd name="connsiteX2" fmla="*/ 571500 w 571500"/>
                            <a:gd name="connsiteY2" fmla="*/ 9144000 h 9144000"/>
                            <a:gd name="connsiteX3" fmla="*/ 0 w 571500"/>
                            <a:gd name="connsiteY3" fmla="*/ 9144000 h 9144000"/>
                            <a:gd name="connsiteX4" fmla="*/ 0 w 571500"/>
                            <a:gd name="connsiteY4" fmla="*/ 0 h 9144000"/>
                            <a:gd name="connsiteX0" fmla="*/ 0 w 571500"/>
                            <a:gd name="connsiteY0" fmla="*/ 0 h 9258300"/>
                            <a:gd name="connsiteX1" fmla="*/ 571500 w 571500"/>
                            <a:gd name="connsiteY1" fmla="*/ 0 h 9258300"/>
                            <a:gd name="connsiteX2" fmla="*/ 0 w 571500"/>
                            <a:gd name="connsiteY2" fmla="*/ 9258300 h 9258300"/>
                            <a:gd name="connsiteX3" fmla="*/ 0 w 571500"/>
                            <a:gd name="connsiteY3" fmla="*/ 9144000 h 9258300"/>
                            <a:gd name="connsiteX4" fmla="*/ 0 w 571500"/>
                            <a:gd name="connsiteY4" fmla="*/ 0 h 92583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 h="9258300">
                              <a:moveTo>
                                <a:pt x="0" y="0"/>
                              </a:moveTo>
                              <a:lnTo>
                                <a:pt x="571500" y="0"/>
                              </a:lnTo>
                              <a:lnTo>
                                <a:pt x="0" y="9258300"/>
                              </a:lnTo>
                              <a:lnTo>
                                <a:pt x="0" y="9144000"/>
                              </a:lnTo>
                              <a:lnTo>
                                <a:pt x="0" y="0"/>
                              </a:lnTo>
                              <a:close/>
                            </a:path>
                          </a:pathLst>
                        </a:cu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Rectangle 2"/>
                      <wps:cNvSpPr/>
                      <wps:spPr>
                        <a:xfrm rot="16200000">
                          <a:off x="3448605" y="5700713"/>
                          <a:ext cx="461010" cy="7324569"/>
                        </a:xfrm>
                        <a:custGeom>
                          <a:avLst/>
                          <a:gdLst>
                            <a:gd name="connsiteX0" fmla="*/ 0 w 571500"/>
                            <a:gd name="connsiteY0" fmla="*/ 0 h 9144000"/>
                            <a:gd name="connsiteX1" fmla="*/ 571500 w 571500"/>
                            <a:gd name="connsiteY1" fmla="*/ 0 h 9144000"/>
                            <a:gd name="connsiteX2" fmla="*/ 571500 w 571500"/>
                            <a:gd name="connsiteY2" fmla="*/ 9144000 h 9144000"/>
                            <a:gd name="connsiteX3" fmla="*/ 0 w 571500"/>
                            <a:gd name="connsiteY3" fmla="*/ 9144000 h 9144000"/>
                            <a:gd name="connsiteX4" fmla="*/ 0 w 571500"/>
                            <a:gd name="connsiteY4" fmla="*/ 0 h 9144000"/>
                            <a:gd name="connsiteX0" fmla="*/ 0 w 571500"/>
                            <a:gd name="connsiteY0" fmla="*/ 0 h 9258300"/>
                            <a:gd name="connsiteX1" fmla="*/ 571500 w 571500"/>
                            <a:gd name="connsiteY1" fmla="*/ 0 h 9258300"/>
                            <a:gd name="connsiteX2" fmla="*/ 0 w 571500"/>
                            <a:gd name="connsiteY2" fmla="*/ 9258300 h 9258300"/>
                            <a:gd name="connsiteX3" fmla="*/ 0 w 571500"/>
                            <a:gd name="connsiteY3" fmla="*/ 9144000 h 9258300"/>
                            <a:gd name="connsiteX4" fmla="*/ 0 w 571500"/>
                            <a:gd name="connsiteY4" fmla="*/ 0 h 92583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571500" h="9258300">
                              <a:moveTo>
                                <a:pt x="0" y="0"/>
                              </a:moveTo>
                              <a:lnTo>
                                <a:pt x="571500" y="0"/>
                              </a:lnTo>
                              <a:lnTo>
                                <a:pt x="0" y="9258300"/>
                              </a:lnTo>
                              <a:lnTo>
                                <a:pt x="0" y="9144000"/>
                              </a:lnTo>
                              <a:lnTo>
                                <a:pt x="0" y="0"/>
                              </a:lnTo>
                              <a:close/>
                            </a:path>
                          </a:pathLst>
                        </a:custGeom>
                        <a:solidFill>
                          <a:schemeClr val="accent5"/>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94400</wp14:pctWidth>
              </wp14:sizeRelH>
              <wp14:sizeRelV relativeFrom="page">
                <wp14:pctHeight>95800</wp14:pctHeight>
              </wp14:sizeRelV>
            </wp:anchor>
          </w:drawing>
        </mc:Choice>
        <mc:Fallback>
          <w:pict>
            <v:group w14:anchorId="1787F495" id="Group 14" o:spid="_x0000_s1026" style="position:absolute;margin-left:19.8pt;margin-top:0;width:578.65pt;height:756pt;z-index:251659264;mso-width-percent:944;mso-height-percent:958;mso-position-horizontal-relative:page;mso-position-vertical:center;mso-position-vertical-relative:margin;mso-width-percent:944;mso-height-percent:958" coordsize="73490,9601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">
              <v:line id="Straight Connector 8" o:spid="_x0000_s1027" style="position:absolute;visibility:visible;mso-wrap-style:square" from="481,1571" to="73265,760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3OMcL0AAADaAAAADwAAAGRycy9kb3ducmV2LnhtbERPTYvCMBC9C/6HMII3TRVRt2sUERWP&#10;WoW9TpvZtthMShO1/ffmIHh8vO/VpjWVeFLjSssKJuMIBHFmdcm5gtv1MFqCcB5ZY2WZFHTkYLPu&#10;91YYa/viCz0Tn4sQwi5GBYX3dSylywoy6Ma2Jg7cv20M+gCbXOoGXyHcVHIaRXNpsOTQUGBNu4Ky&#10;e/IwCo7Rsfqh8+5vtk8tTa9d2qX1QqnhoN3+gvDU+q/44z5pBWFruBJugFy/AQ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EtzjHC9AAAA2gAAAA8AAAAAAAAAAAAAAAAAoQIA&#10;AGRycy9kb3ducmV2LnhtbFBLBQYAAAAABAAEAPkAAACLAwAAAAA=&#10;" strokecolor="#05676b [1606]" strokeweight=".5pt">
                <v:stroke joinstyle="miter"/>
              </v:line>
              <v:line id="Straight Connector 9" o:spid="_x0000_s1028" style="position:absolute;visibility:visible;mso-wrap-style:square" from="481,89154" to="73081,940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D8p68IAAADaAAAADwAAAGRycy9kb3ducmV2LnhtbESPT2vCQBTE74LfYXkFb7qpiNXUVSTU&#10;4LFVodeX7DMJZt+G7DZ/vr1bKPQ4zMxvmN1hMLXoqHWVZQWviwgEcW51xYWC2/U034BwHlljbZkU&#10;jOTgsJ9Odhhr2/MXdRdfiABhF6OC0vsmltLlJRl0C9sQB+9uW4M+yLaQusU+wE0tl1G0lgYrDgsl&#10;NpSUlD8uP0ZBGqX1lj6T79VHZml5HbMxa96Umr0Mx3cQngb/H/5rn7WCLfxeCTdA7p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D8p68IAAADaAAAADwAAAAAAAAAAAAAA&#10;AAChAgAAZHJzL2Rvd25yZXYueG1sUEsFBgAAAAAEAAQA+QAAAJADAAAAAA==&#10;" strokecolor="#05676b [1606]" strokeweight=".5pt">
                <v:stroke joinstyle="miter"/>
              </v:line>
              <v:line id="Straight Connector 10" o:spid="_x0000_s1029" style="position:absolute;flip:x;visibility:visible;mso-wrap-style:square" from="2339,142" to="7642,92309"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ssCwMIAAADbAAAADwAAAGRycy9kb3ducmV2LnhtbESPQYvCMBCF7wv+hzCCtzV1hWWpRhHB&#10;RbxIVfA6NGNbbCaliRr99c5hYW8zvDfvfTNfJteqO/Wh8WxgMs5AEZfeNlwZOB03nz+gQkS22Hom&#10;A08KsFwMPuaYW//ggu6HWCkJ4ZCjgTrGLtc6lDU5DGPfEYt28b3DKGtfadvjQ8Jdq7+y7Fs7bFga&#10;auxoXVN5PdycgbBPR9rQ5HwtXs99Md3p9FtqY0bDtJqBipTiv/nvemsFX+jlFxlAL9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ssCwMIAAADbAAAADwAAAAAAAAAAAAAA&#10;AAChAgAAZHJzL2Rvd25yZXYueG1sUEsFBgAAAAAEAAQA+QAAAJADAAAAAA==&#10;" strokecolor="#05676b [1606]" strokeweight=".5pt">
                <v:stroke joinstyle="miter"/>
              </v:line>
              <v:line id="Straight Connector 12" o:spid="_x0000_s1030" style="position:absolute;flip:x;visibility:visible;mso-wrap-style:square" from="66061,3714" to="71363,9587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VU5LL4AAADbAAAADwAAAGRycy9kb3ducmV2LnhtbERPTYvCMBC9C/6HMAvebKqCSDWKLCji&#10;RaqC16EZ22IzKU3U6K/fLAje5vE+Z7EKphEP6lxtWcEoSUEQF1bXXCo4nzbDGQjnkTU2lknBixys&#10;lv3eAjNtn5zT4+hLEUPYZaig8r7NpHRFRQZdYlviyF1tZ9BH2JVSd/iM4aaR4zSdSoM1x4YKW/qt&#10;qLgd70aBO4QTbWh0ueXv1yGf7GXYFlKpwU9Yz0F4Cv4r/rh3Os4fw/8v8QC5/AM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NVTksvgAAANsAAAAPAAAAAAAAAAAAAAAAAKEC&#10;AABkcnMvZG93bnJldi54bWxQSwUGAAAAAAQABAD5AAAAjAMAAAAA&#10;" strokecolor="#05676b [1606]" strokeweight=".5pt">
                <v:stroke joinstyle="miter"/>
              </v:line>
              <v:shape id="Rectangle 2" o:spid="_x0000_s1031" style="position:absolute;left:338;width:5715;height:92583;visibility:visible;mso-wrap-style:square;v-text-anchor:middle" coordsize="571500,9258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3zgMAA&#10;AADaAAAADwAAAGRycy9kb3ducmV2LnhtbESP0YrCMBRE3xf8h3AF39ZUXRapRhFREN90/YBLc9uE&#10;NjeliW39e7OwsI/DzJxhtvvRNaKnLljPChbzDARx4bXlSsHj5/y5BhEissbGMyl4UYD9bvKxxVz7&#10;gW/U32MlEoRDjgpMjG0uZSgMOQxz3xInr/Sdw5hkV0nd4ZDgrpHLLPuWDi2nBYMtHQ0V9f3pFFib&#10;HV7l6mtoxkV/KutraULdKzWbjocNiEhj/A//tS9awRJ+r6QbIH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3zgMAAAADaAAAADwAAAAAAAAAAAAAAAACYAgAAZHJzL2Rvd25y&#10;ZXYueG1sUEsFBgAAAAAEAAQA9QAAAIUDAAAAAA==&#10;" path="m,l571500,,,9258300,,9144000,,xe" fillcolor="#0bd0d9 [3206]" stroked="f" strokeweight="1pt">
                <v:fill r:id="rId1" o:title="" color2="white [3212]" type="pattern"/>
                <v:stroke joinstyle="miter"/>
                <v:path arrowok="t" o:connecttype="custom" o:connectlocs="0,0;571500,0;0,9258300;0,9144000;0,0" o:connectangles="0,0,0,0,0"/>
              </v:shape>
              <v:shape id="Rectangle 2" o:spid="_x0000_s1032" style="position:absolute;left:67775;top:3429;width:5715;height:92583;rotation:180;visibility:visible;mso-wrap-style:square;v-text-anchor:middle" coordsize="571500,9258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6V7MUA&#10;AADaAAAADwAAAGRycy9kb3ducmV2LnhtbESP3WrCQBSE7wu+w3KE3tWNVqrGbMSWCkVE/Cn09pA9&#10;JjHZsyG71bRP3xUKXg4z8w2TLDpTiwu1rrSsYDiIQBBnVpecK/g8rp6mIJxH1lhbJgU/5GCR9h4S&#10;jLW98p4uB5+LAGEXo4LC+yaW0mUFGXQD2xAH72Rbgz7INpe6xWuAm1qOouhFGiw5LBTY0FtBWXX4&#10;NgomOzOrxljtXzPebKvm/fxl1r9KPfa75RyEp87fw//tD63gGW5Xwg2Q6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mrpXsxQAAANoAAAAPAAAAAAAAAAAAAAAAAJgCAABkcnMv&#10;ZG93bnJldi54bWxQSwUGAAAAAAQABAD1AAAAigMAAAAA&#10;" path="m,l571500,,,9258300,,9144000,,xe" fillcolor="#0bd0d9 [3206]" stroked="f" strokeweight="1pt">
                <v:fill r:id="rId1" o:title="" color2="white [3212]" type="pattern"/>
                <v:stroke joinstyle="miter"/>
                <v:path arrowok="t" o:connecttype="custom" o:connectlocs="0,0;571500,0;0,9258300;0,9144000;0,0" o:connectangles="0,0,0,0,0"/>
              </v:shape>
              <v:shape id="Rectangle 2" o:spid="_x0000_s1033" style="position:absolute;left:33843;top:-33790;width:5740;height:73426;rotation:90;visibility:visible;mso-wrap-style:square;v-text-anchor:middle" coordsize="571500,9258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2Mh8IA&#10;AADaAAAADwAAAGRycy9kb3ducmV2LnhtbESP3WoCMRSE7wu+QziCdzVb8Y+tUaS06JXgrg9w2Bw3&#10;225O1iTV9e2NUOjlMDPfMKtNb1txJR8axwrexhkI4srphmsFp/LrdQkiRGSNrWNScKcAm/XgZYW5&#10;djc+0rWItUgQDjkqMDF2uZShMmQxjF1HnLyz8xZjkr6W2uMtwW0rJ1k2lxYbTgsGO/owVP0Uv1ZB&#10;O3PZ7mTmzfH7c+qnl0kRDmWh1GjYb99BROrjf/ivvdcKFvC8km6AX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yDYyHwgAAANoAAAAPAAAAAAAAAAAAAAAAAJgCAABkcnMvZG93&#10;bnJldi54bWxQSwUGAAAAAAQABAD1AAAAhwMAAAAA&#10;" path="m,l571500,,,9258300,,9144000,,xe" fillcolor="#7cca62 [3208]" stroked="f" strokeweight="1pt">
                <v:stroke joinstyle="miter"/>
                <v:path arrowok="t" o:connecttype="custom" o:connectlocs="0,0;574043,0;0,7342665;0,7252015;0,0" o:connectangles="0,0,0,0,0"/>
              </v:shape>
              <v:shape id="Rectangle 2" o:spid="_x0000_s1034" style="position:absolute;left:34485;top:57007;width:4611;height:73245;rotation:-90;visibility:visible;mso-wrap-style:square;v-text-anchor:middle" coordsize="571500,925830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zrusEA&#10;AADaAAAADwAAAGRycy9kb3ducmV2LnhtbESP32rCMBTG7wXfIRxhdzZVtiHVKDoZ7mqw6gMcm2Na&#10;bU5KErW+vRkMdvnx/fnxLVa9bcWNfGgcK5hkOQjiyumGjYLD/nM8AxEissbWMSl4UIDVcjhYYKHd&#10;nX/oVkYj0giHAhXUMXaFlKGqyWLIXEecvJPzFmOS3kjt8Z7GbSunef4uLTacCDV29FFTdSmvNkG2&#10;182kNOF8nD40777t2m9fjVIvo349BxGpj//hv/aXVvAGv1fSDZDLJ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8M67rBAAAA2gAAAA8AAAAAAAAAAAAAAAAAmAIAAGRycy9kb3du&#10;cmV2LnhtbFBLBQYAAAAABAAEAPUAAACGAwAAAAA=&#10;" path="m,l571500,,,9258300,,9144000,,xe" fillcolor="#7cca62 [3208]" stroked="f" strokeweight="1pt">
                <v:stroke joinstyle="miter"/>
                <v:path arrowok="t" o:connecttype="custom" o:connectlocs="0,0;461010,0;0,7324569;0,7234142;0,0" o:connectangles="0,0,0,0,0"/>
              </v:shape>
              <w10:wrap anchorx="page" anchory="margin"/>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proofState w:spelling="clean" w:grammar="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55A4"/>
    <w:rsid w:val="00026166"/>
    <w:rsid w:val="000543FF"/>
    <w:rsid w:val="0005639B"/>
    <w:rsid w:val="00085035"/>
    <w:rsid w:val="000A63D1"/>
    <w:rsid w:val="001A2FA9"/>
    <w:rsid w:val="001D4A08"/>
    <w:rsid w:val="0021349B"/>
    <w:rsid w:val="00240A50"/>
    <w:rsid w:val="0025609C"/>
    <w:rsid w:val="002F206C"/>
    <w:rsid w:val="00324CC5"/>
    <w:rsid w:val="0040537A"/>
    <w:rsid w:val="0041783E"/>
    <w:rsid w:val="004723FA"/>
    <w:rsid w:val="00482449"/>
    <w:rsid w:val="00502924"/>
    <w:rsid w:val="00583E57"/>
    <w:rsid w:val="005A2E36"/>
    <w:rsid w:val="005D1F6F"/>
    <w:rsid w:val="00607AF5"/>
    <w:rsid w:val="0062123A"/>
    <w:rsid w:val="006248BB"/>
    <w:rsid w:val="00646E75"/>
    <w:rsid w:val="007B11E8"/>
    <w:rsid w:val="008C5435"/>
    <w:rsid w:val="00920D1E"/>
    <w:rsid w:val="009A700B"/>
    <w:rsid w:val="009B3264"/>
    <w:rsid w:val="009D5B28"/>
    <w:rsid w:val="00B8654D"/>
    <w:rsid w:val="00B95C33"/>
    <w:rsid w:val="00BE1056"/>
    <w:rsid w:val="00C200D5"/>
    <w:rsid w:val="00C27CD4"/>
    <w:rsid w:val="00C4709B"/>
    <w:rsid w:val="00C72A42"/>
    <w:rsid w:val="00D3756F"/>
    <w:rsid w:val="00D604BC"/>
    <w:rsid w:val="00D66386"/>
    <w:rsid w:val="00D82E9D"/>
    <w:rsid w:val="00DF0571"/>
    <w:rsid w:val="00E55D74"/>
    <w:rsid w:val="00E91DBD"/>
    <w:rsid w:val="00F476B4"/>
    <w:rsid w:val="00FF55A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CAF79D"/>
  <w14:defaultImageDpi w14:val="32767"/>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1">
    <w:lsdException w:name="Normal" w:uiPriority="0" w:qFormat="1"/>
    <w:lsdException w:name="heading 1" w:uiPriority="8" w:qFormat="1"/>
    <w:lsdException w:name="heading 2" w:semiHidden="1" w:uiPriority="9" w:unhideWhenUsed="1" w:qFormat="1"/>
    <w:lsdException w:name="heading 3" w:semiHidden="1"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6" w:unhideWhenUsed="1" w:qFormat="1"/>
    <w:lsdException w:name="Signature" w:semiHidden="1" w:uiPriority="7"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iPriority="4" w:unhideWhenUsed="1"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02924"/>
    <w:pPr>
      <w:spacing w:after="300"/>
    </w:pPr>
  </w:style>
  <w:style w:type="paragraph" w:styleId="Heading1">
    <w:name w:val="heading 1"/>
    <w:basedOn w:val="Normal"/>
    <w:next w:val="Normal"/>
    <w:link w:val="Heading1Char"/>
    <w:uiPriority w:val="8"/>
    <w:semiHidden/>
    <w:qFormat/>
    <w:rsid w:val="0005639B"/>
    <w:pPr>
      <w:spacing w:after="360"/>
      <w:contextualSpacing/>
      <w:outlineLvl w:val="0"/>
    </w:pPr>
    <w:rPr>
      <w:rFonts w:asciiTheme="majorHAnsi" w:eastAsiaTheme="majorEastAsia" w:hAnsiTheme="majorHAnsi" w:cstheme="majorBidi"/>
      <w:caps/>
      <w:color w:val="0B5294" w:themeColor="accent1" w:themeShade="BF"/>
      <w:kern w:val="20"/>
      <w:sz w:val="20"/>
      <w:szCs w:val="20"/>
    </w:rPr>
  </w:style>
  <w:style w:type="paragraph" w:styleId="Heading2">
    <w:name w:val="heading 2"/>
    <w:basedOn w:val="Normal"/>
    <w:next w:val="Normal"/>
    <w:link w:val="Heading2Char"/>
    <w:uiPriority w:val="9"/>
    <w:semiHidden/>
    <w:qFormat/>
    <w:rsid w:val="0005639B"/>
    <w:pPr>
      <w:keepNext/>
      <w:keepLines/>
      <w:spacing w:before="40" w:line="288" w:lineRule="auto"/>
      <w:outlineLvl w:val="1"/>
    </w:pPr>
    <w:rPr>
      <w:rFonts w:asciiTheme="majorHAnsi" w:eastAsiaTheme="majorEastAsia" w:hAnsiTheme="majorHAnsi" w:cstheme="majorBidi"/>
      <w:color w:val="0B5294" w:themeColor="accent1" w:themeShade="BF"/>
      <w:kern w:val="20"/>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8"/>
    <w:semiHidden/>
    <w:rsid w:val="00502924"/>
    <w:rPr>
      <w:rFonts w:asciiTheme="majorHAnsi" w:eastAsiaTheme="majorEastAsia" w:hAnsiTheme="majorHAnsi" w:cstheme="majorBidi"/>
      <w:caps/>
      <w:color w:val="0B5294" w:themeColor="accent1" w:themeShade="BF"/>
      <w:kern w:val="20"/>
      <w:sz w:val="20"/>
      <w:szCs w:val="20"/>
    </w:rPr>
  </w:style>
  <w:style w:type="character" w:customStyle="1" w:styleId="Heading2Char">
    <w:name w:val="Heading 2 Char"/>
    <w:basedOn w:val="DefaultParagraphFont"/>
    <w:link w:val="Heading2"/>
    <w:uiPriority w:val="9"/>
    <w:semiHidden/>
    <w:rsid w:val="00502924"/>
    <w:rPr>
      <w:rFonts w:asciiTheme="majorHAnsi" w:eastAsiaTheme="majorEastAsia" w:hAnsiTheme="majorHAnsi" w:cstheme="majorBidi"/>
      <w:color w:val="0B5294" w:themeColor="accent1" w:themeShade="BF"/>
      <w:kern w:val="20"/>
      <w:sz w:val="26"/>
      <w:szCs w:val="26"/>
    </w:rPr>
  </w:style>
  <w:style w:type="paragraph" w:styleId="Salutation">
    <w:name w:val="Salutation"/>
    <w:basedOn w:val="Normal"/>
    <w:link w:val="SalutationChar"/>
    <w:uiPriority w:val="4"/>
    <w:unhideWhenUsed/>
    <w:qFormat/>
    <w:rsid w:val="0005639B"/>
    <w:pPr>
      <w:spacing w:before="720" w:after="160" w:line="288" w:lineRule="auto"/>
    </w:pPr>
    <w:rPr>
      <w:rFonts w:eastAsiaTheme="minorHAnsi"/>
      <w:color w:val="595959" w:themeColor="text1" w:themeTint="A6"/>
      <w:kern w:val="20"/>
      <w:sz w:val="20"/>
      <w:szCs w:val="20"/>
    </w:rPr>
  </w:style>
  <w:style w:type="character" w:customStyle="1" w:styleId="SalutationChar">
    <w:name w:val="Salutation Char"/>
    <w:basedOn w:val="DefaultParagraphFont"/>
    <w:link w:val="Salutation"/>
    <w:uiPriority w:val="4"/>
    <w:rsid w:val="0005639B"/>
    <w:rPr>
      <w:rFonts w:eastAsiaTheme="minorHAnsi"/>
      <w:color w:val="595959" w:themeColor="text1" w:themeTint="A6"/>
      <w:kern w:val="20"/>
      <w:sz w:val="20"/>
      <w:szCs w:val="20"/>
    </w:rPr>
  </w:style>
  <w:style w:type="paragraph" w:styleId="Closing">
    <w:name w:val="Closing"/>
    <w:basedOn w:val="Normal"/>
    <w:next w:val="Signature"/>
    <w:link w:val="ClosingChar"/>
    <w:uiPriority w:val="6"/>
    <w:unhideWhenUsed/>
    <w:qFormat/>
    <w:rsid w:val="00583E57"/>
    <w:pPr>
      <w:spacing w:before="480" w:after="720"/>
    </w:pPr>
    <w:rPr>
      <w:rFonts w:eastAsiaTheme="minorHAnsi"/>
      <w:color w:val="595959" w:themeColor="text1" w:themeTint="A6"/>
      <w:kern w:val="20"/>
      <w:szCs w:val="20"/>
    </w:rPr>
  </w:style>
  <w:style w:type="character" w:customStyle="1" w:styleId="ClosingChar">
    <w:name w:val="Closing Char"/>
    <w:basedOn w:val="DefaultParagraphFont"/>
    <w:link w:val="Closing"/>
    <w:uiPriority w:val="6"/>
    <w:rsid w:val="00583E57"/>
    <w:rPr>
      <w:rFonts w:eastAsiaTheme="minorHAnsi"/>
      <w:color w:val="595959" w:themeColor="text1" w:themeTint="A6"/>
      <w:kern w:val="20"/>
      <w:szCs w:val="20"/>
    </w:rPr>
  </w:style>
  <w:style w:type="paragraph" w:styleId="Signature">
    <w:name w:val="Signature"/>
    <w:basedOn w:val="Normal"/>
    <w:link w:val="SignatureChar"/>
    <w:uiPriority w:val="7"/>
    <w:unhideWhenUsed/>
    <w:qFormat/>
    <w:rsid w:val="00583E57"/>
    <w:pPr>
      <w:spacing w:after="0"/>
    </w:pPr>
    <w:rPr>
      <w:rFonts w:eastAsiaTheme="minorHAnsi"/>
      <w:b/>
      <w:bCs/>
      <w:color w:val="595959" w:themeColor="text1" w:themeTint="A6"/>
      <w:kern w:val="20"/>
      <w:szCs w:val="20"/>
    </w:rPr>
  </w:style>
  <w:style w:type="character" w:customStyle="1" w:styleId="SignatureChar">
    <w:name w:val="Signature Char"/>
    <w:basedOn w:val="DefaultParagraphFont"/>
    <w:link w:val="Signature"/>
    <w:uiPriority w:val="7"/>
    <w:rsid w:val="00583E57"/>
    <w:rPr>
      <w:rFonts w:eastAsiaTheme="minorHAnsi"/>
      <w:b/>
      <w:bCs/>
      <w:color w:val="595959" w:themeColor="text1" w:themeTint="A6"/>
      <w:kern w:val="20"/>
      <w:szCs w:val="20"/>
    </w:rPr>
  </w:style>
  <w:style w:type="paragraph" w:styleId="NormalWeb">
    <w:name w:val="Normal (Web)"/>
    <w:basedOn w:val="Normal"/>
    <w:uiPriority w:val="99"/>
    <w:semiHidden/>
    <w:unhideWhenUsed/>
    <w:rsid w:val="0005639B"/>
    <w:pPr>
      <w:spacing w:before="100" w:beforeAutospacing="1" w:after="100" w:afterAutospacing="1"/>
    </w:pPr>
    <w:rPr>
      <w:rFonts w:ascii="Times New Roman" w:hAnsi="Times New Roman" w:cs="Times New Roman"/>
    </w:rPr>
  </w:style>
  <w:style w:type="character" w:styleId="Strong">
    <w:name w:val="Strong"/>
    <w:basedOn w:val="DefaultParagraphFont"/>
    <w:uiPriority w:val="1"/>
    <w:semiHidden/>
    <w:qFormat/>
    <w:rsid w:val="009A700B"/>
    <w:rPr>
      <w:b/>
      <w:bCs/>
    </w:rPr>
  </w:style>
  <w:style w:type="paragraph" w:customStyle="1" w:styleId="ContactInfo">
    <w:name w:val="Contact Info"/>
    <w:basedOn w:val="Normal"/>
    <w:uiPriority w:val="1"/>
    <w:qFormat/>
    <w:rsid w:val="00583E57"/>
    <w:pPr>
      <w:spacing w:after="0" w:line="288" w:lineRule="auto"/>
    </w:pPr>
    <w:rPr>
      <w:rFonts w:eastAsiaTheme="minorHAnsi"/>
      <w:color w:val="595959" w:themeColor="text1" w:themeTint="A6"/>
      <w:kern w:val="20"/>
      <w:sz w:val="20"/>
      <w:szCs w:val="20"/>
    </w:rPr>
  </w:style>
  <w:style w:type="table" w:styleId="GridTable1Light-Accent2">
    <w:name w:val="Grid Table 1 Light Accent 2"/>
    <w:basedOn w:val="TableNormal"/>
    <w:uiPriority w:val="46"/>
    <w:rsid w:val="00B95C33"/>
    <w:tblPr>
      <w:tblStyleRowBandSize w:val="1"/>
      <w:tblStyleColBandSize w:val="1"/>
      <w:tblInd w:w="0" w:type="dxa"/>
      <w:tblBorders>
        <w:top w:val="single" w:sz="4" w:space="0" w:color="89DEFF" w:themeColor="accent2" w:themeTint="66"/>
        <w:left w:val="single" w:sz="4" w:space="0" w:color="89DEFF" w:themeColor="accent2" w:themeTint="66"/>
        <w:bottom w:val="single" w:sz="4" w:space="0" w:color="89DEFF" w:themeColor="accent2" w:themeTint="66"/>
        <w:right w:val="single" w:sz="4" w:space="0" w:color="89DEFF" w:themeColor="accent2" w:themeTint="66"/>
        <w:insideH w:val="single" w:sz="4" w:space="0" w:color="89DEFF" w:themeColor="accent2" w:themeTint="66"/>
        <w:insideV w:val="single" w:sz="4" w:space="0" w:color="89DEFF" w:themeColor="accent2" w:themeTint="66"/>
      </w:tblBorders>
      <w:tblCellMar>
        <w:top w:w="0" w:type="dxa"/>
        <w:left w:w="108" w:type="dxa"/>
        <w:bottom w:w="0" w:type="dxa"/>
        <w:right w:w="108" w:type="dxa"/>
      </w:tblCellMar>
    </w:tblPr>
    <w:tblStylePr w:type="firstRow">
      <w:rPr>
        <w:b/>
        <w:bCs/>
      </w:rPr>
      <w:tblPr/>
      <w:tcPr>
        <w:tcBorders>
          <w:bottom w:val="single" w:sz="12" w:space="0" w:color="4FCDFF" w:themeColor="accent2" w:themeTint="99"/>
        </w:tcBorders>
      </w:tcPr>
    </w:tblStylePr>
    <w:tblStylePr w:type="lastRow">
      <w:rPr>
        <w:b/>
        <w:bCs/>
      </w:rPr>
      <w:tblPr/>
      <w:tcPr>
        <w:tcBorders>
          <w:top w:val="double" w:sz="2" w:space="0" w:color="4FCDFF" w:themeColor="accent2" w:themeTint="99"/>
        </w:tcBorders>
      </w:tcPr>
    </w:tblStylePr>
    <w:tblStylePr w:type="firstCol">
      <w:rPr>
        <w:b/>
        <w:bCs/>
      </w:rPr>
    </w:tblStylePr>
    <w:tblStylePr w:type="lastCol">
      <w:rPr>
        <w:b/>
        <w:bCs/>
      </w:rPr>
    </w:tblStylePr>
  </w:style>
  <w:style w:type="paragraph" w:styleId="Header">
    <w:name w:val="header"/>
    <w:basedOn w:val="Normal"/>
    <w:link w:val="HeaderChar"/>
    <w:uiPriority w:val="99"/>
    <w:semiHidden/>
    <w:rsid w:val="001A2FA9"/>
    <w:pPr>
      <w:tabs>
        <w:tab w:val="center" w:pos="4680"/>
        <w:tab w:val="right" w:pos="9360"/>
      </w:tabs>
    </w:pPr>
  </w:style>
  <w:style w:type="character" w:customStyle="1" w:styleId="HeaderChar">
    <w:name w:val="Header Char"/>
    <w:basedOn w:val="DefaultParagraphFont"/>
    <w:link w:val="Header"/>
    <w:uiPriority w:val="99"/>
    <w:semiHidden/>
    <w:rsid w:val="00502924"/>
  </w:style>
  <w:style w:type="paragraph" w:styleId="Footer">
    <w:name w:val="footer"/>
    <w:basedOn w:val="Normal"/>
    <w:link w:val="FooterChar"/>
    <w:uiPriority w:val="99"/>
    <w:semiHidden/>
    <w:rsid w:val="001A2FA9"/>
    <w:pPr>
      <w:tabs>
        <w:tab w:val="center" w:pos="4680"/>
        <w:tab w:val="right" w:pos="9360"/>
      </w:tabs>
    </w:pPr>
  </w:style>
  <w:style w:type="character" w:customStyle="1" w:styleId="FooterChar">
    <w:name w:val="Footer Char"/>
    <w:basedOn w:val="DefaultParagraphFont"/>
    <w:link w:val="Footer"/>
    <w:uiPriority w:val="99"/>
    <w:semiHidden/>
    <w:rsid w:val="00502924"/>
  </w:style>
  <w:style w:type="table" w:styleId="TableGrid">
    <w:name w:val="Table Grid"/>
    <w:basedOn w:val="TableNormal"/>
    <w:uiPriority w:val="39"/>
    <w:rsid w:val="00583E5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cipientName">
    <w:name w:val="Recipient Name"/>
    <w:basedOn w:val="Normal"/>
    <w:next w:val="Normal"/>
    <w:qFormat/>
    <w:rsid w:val="00583E57"/>
    <w:pPr>
      <w:spacing w:after="0"/>
    </w:pPr>
    <w:rPr>
      <w:b/>
    </w:rPr>
  </w:style>
  <w:style w:type="paragraph" w:customStyle="1" w:styleId="Address">
    <w:name w:val="Address"/>
    <w:basedOn w:val="Normal"/>
    <w:next w:val="Normal"/>
    <w:qFormat/>
    <w:rsid w:val="00583E57"/>
  </w:style>
  <w:style w:type="paragraph" w:styleId="Date">
    <w:name w:val="Date"/>
    <w:basedOn w:val="Normal"/>
    <w:next w:val="Normal"/>
    <w:link w:val="DateChar"/>
    <w:uiPriority w:val="99"/>
    <w:rsid w:val="00583E57"/>
    <w:pPr>
      <w:spacing w:before="360" w:after="600"/>
    </w:pPr>
  </w:style>
  <w:style w:type="character" w:customStyle="1" w:styleId="DateChar">
    <w:name w:val="Date Char"/>
    <w:basedOn w:val="DefaultParagraphFont"/>
    <w:link w:val="Date"/>
    <w:uiPriority w:val="99"/>
    <w:rsid w:val="00583E57"/>
  </w:style>
  <w:style w:type="character" w:styleId="PlaceholderText">
    <w:name w:val="Placeholder Text"/>
    <w:basedOn w:val="DefaultParagraphFont"/>
    <w:uiPriority w:val="99"/>
    <w:semiHidden/>
    <w:rsid w:val="00583E57"/>
    <w:rPr>
      <w:color w:val="808080"/>
    </w:rPr>
  </w:style>
  <w:style w:type="paragraph" w:styleId="NoSpacing">
    <w:name w:val="No Spacing"/>
    <w:uiPriority w:val="1"/>
    <w:qFormat/>
    <w:rsid w:val="00583E5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541706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Geometric%20letterhead.dotx" TargetMode="External"/></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Century Gothic">
      <a:majorFont>
        <a:latin typeface="Century Gothic" panose="020F030202020403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F030202020403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MediaServiceKeyPoints xmlns="71af3243-3dd4-4a8d-8c0d-dd76da1f02a5"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11" ma:contentTypeDescription="Create a new document." ma:contentTypeScope="" ma:versionID="1c2eb7a32e66fb6e4260f3771546a5e2">
  <xsd:schema xmlns:xsd="http://www.w3.org/2001/XMLSchema" xmlns:xs="http://www.w3.org/2001/XMLSchema" xmlns:p="http://schemas.microsoft.com/office/2006/metadata/properties" xmlns:ns2="71af3243-3dd4-4a8d-8c0d-dd76da1f02a5" xmlns:ns3="16c05727-aa75-4e4a-9b5f-8a80a1165891" targetNamespace="http://schemas.microsoft.com/office/2006/metadata/properties" ma:root="true" ma:fieldsID="04e1f6479c48b08974ba73b5ca973489" ns2:_="" ns3:_="">
    <xsd:import namespace="71af3243-3dd4-4a8d-8c0d-dd76da1f02a5"/>
    <xsd:import namespace="16c05727-aa75-4e4a-9b5f-8a80a1165891"/>
    <xsd:element name="properties">
      <xsd:complexType>
        <xsd:sequence>
          <xsd:element name="documentManagement">
            <xsd:complexType>
              <xsd:all>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internalName="MediaServiceOCR" ma:readOnly="true">
      <xsd:simpleType>
        <xsd:restriction base="dms:Note">
          <xsd:maxLength value="255"/>
        </xsd:restriction>
      </xsd:simpleType>
    </xsd:element>
    <xsd:element name="MediaServiceAutoTags" ma:index="11" nillable="true" ma:displayName="MediaServiceAutoTags"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fals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A6899C-FB28-4D81-9DF3-2315FACF4C7C}">
  <ds:schemaRefs>
    <ds:schemaRef ds:uri="http://schemas.microsoft.com/office/2006/metadata/properties"/>
    <ds:schemaRef ds:uri="http://schemas.microsoft.com/office/infopath/2007/PartnerControls"/>
    <ds:schemaRef ds:uri="71af3243-3dd4-4a8d-8c0d-dd76da1f02a5"/>
  </ds:schemaRefs>
</ds:datastoreItem>
</file>

<file path=customXml/itemProps2.xml><?xml version="1.0" encoding="utf-8"?>
<ds:datastoreItem xmlns:ds="http://schemas.openxmlformats.org/officeDocument/2006/customXml" ds:itemID="{4163F271-8DB3-4B3D-A1DE-BA70CA55F84C}">
  <ds:schemaRefs>
    <ds:schemaRef ds:uri="http://schemas.microsoft.com/sharepoint/v3/contenttype/forms"/>
  </ds:schemaRefs>
</ds:datastoreItem>
</file>

<file path=customXml/itemProps3.xml><?xml version="1.0" encoding="utf-8"?>
<ds:datastoreItem xmlns:ds="http://schemas.openxmlformats.org/officeDocument/2006/customXml" ds:itemID="{8C547F71-4F2E-4D92-8202-5DA3454395E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1af3243-3dd4-4a8d-8c0d-dd76da1f02a5"/>
    <ds:schemaRef ds:uri="16c05727-aa75-4e4a-9b5f-8a80a116589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F9DD03E0-CA18-4D2D-903F-27A310CC74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Geometric letterhead</Template>
  <TotalTime>0</TotalTime>
  <Pages>1</Pages>
  <Words>273</Words>
  <Characters>1558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2024-10-25T11:38:00Z</dcterms:created>
  <dcterms:modified xsi:type="dcterms:W3CDTF">2024-10-25T11:45:00Z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